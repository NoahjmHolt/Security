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89FF" w14:textId="21952C0D" w:rsidR="002877FD" w:rsidRDefault="00C6025E">
      <w:pPr>
        <w:pStyle w:val="Heading1"/>
      </w:pPr>
      <w:r>
        <w:t>Homework 1</w:t>
      </w:r>
    </w:p>
    <w:p w14:paraId="596A6026" w14:textId="4E8E1B86" w:rsidR="002877FD" w:rsidRDefault="00C6025E" w:rsidP="00C6025E">
      <w:pPr>
        <w:pStyle w:val="ListBullet"/>
      </w:pPr>
      <w:r>
        <w:t>Question 1) Scenario</w:t>
      </w:r>
    </w:p>
    <w:p w14:paraId="151E724D" w14:textId="1AC4286E" w:rsidR="00C6025E" w:rsidRDefault="00C6025E" w:rsidP="00C6025E">
      <w:pPr>
        <w:pStyle w:val="ListBullet"/>
        <w:numPr>
          <w:ilvl w:val="1"/>
          <w:numId w:val="3"/>
        </w:numPr>
      </w:pPr>
      <w:r>
        <w:t>A) Which</w:t>
      </w:r>
      <w:r w:rsidR="00CF3735">
        <w:t>/how</w:t>
      </w:r>
      <w:r>
        <w:t xml:space="preserve"> CIA AA was affected </w:t>
      </w:r>
      <w:r w:rsidR="00CF3735">
        <w:t>(there are at least 7)</w:t>
      </w:r>
    </w:p>
    <w:p w14:paraId="7911A047" w14:textId="26BE3B1B" w:rsidR="00CF3735" w:rsidRDefault="0084525E" w:rsidP="00CF3735">
      <w:pPr>
        <w:pStyle w:val="ListBullet"/>
        <w:numPr>
          <w:ilvl w:val="2"/>
          <w:numId w:val="3"/>
        </w:numPr>
      </w:pPr>
      <w:r>
        <w:t>Authenticity</w:t>
      </w:r>
      <w:r w:rsidR="00CF3735">
        <w:t xml:space="preserve"> = Chubs McGee was not the owner of the credit cards that were stolen, and so when he used them and was pretending to be the owner</w:t>
      </w:r>
      <w:r>
        <w:t>, he was breaking authenticity</w:t>
      </w:r>
    </w:p>
    <w:p w14:paraId="18239834" w14:textId="2EA135FB" w:rsidR="0084525E" w:rsidRDefault="0084525E" w:rsidP="00CF3735">
      <w:pPr>
        <w:pStyle w:val="ListBullet"/>
        <w:numPr>
          <w:ilvl w:val="2"/>
          <w:numId w:val="3"/>
        </w:numPr>
      </w:pPr>
      <w:r>
        <w:t>Accountability = Walter should not have had his password on a sticky note so that when Jo</w:t>
      </w:r>
      <w:r w:rsidR="003319E2">
        <w:t>h</w:t>
      </w:r>
      <w:r>
        <w:t>n got into the office, he should not have been able to login without it there.</w:t>
      </w:r>
    </w:p>
    <w:p w14:paraId="27995945" w14:textId="162E9629" w:rsidR="0084525E" w:rsidRDefault="0084525E" w:rsidP="0084525E">
      <w:pPr>
        <w:pStyle w:val="ListBullet"/>
        <w:numPr>
          <w:ilvl w:val="2"/>
          <w:numId w:val="3"/>
        </w:numPr>
      </w:pPr>
      <w:r>
        <w:t xml:space="preserve">Availability = The ease of access to the to the file without any secondary form of authentication to access such a sensitive document made it overly accessible for Jon once he logged into the computer (though Walter probably had the same password for </w:t>
      </w:r>
      <w:proofErr w:type="gramStart"/>
      <w:r>
        <w:t>that</w:t>
      </w:r>
      <w:proofErr w:type="gramEnd"/>
      <w:r>
        <w:t xml:space="preserve"> or the Sticky note would have been longer)</w:t>
      </w:r>
    </w:p>
    <w:p w14:paraId="7EB59FC0" w14:textId="4F988F13" w:rsidR="00C04317" w:rsidRDefault="00C04317" w:rsidP="0084525E">
      <w:pPr>
        <w:pStyle w:val="ListBullet"/>
        <w:numPr>
          <w:ilvl w:val="2"/>
          <w:numId w:val="3"/>
        </w:numPr>
      </w:pPr>
      <w:r>
        <w:t>Confidentiality = The customers trusted LKS</w:t>
      </w:r>
      <w:r w:rsidR="003319E2">
        <w:t xml:space="preserve"> to keep their information safe and away from prying eyes (like Johns) and so their data being leaked </w:t>
      </w:r>
      <w:r w:rsidR="00E02FD7">
        <w:t>was a breach of their confidentiality.</w:t>
      </w:r>
    </w:p>
    <w:p w14:paraId="17C0A363" w14:textId="77777777" w:rsidR="00E02FD7" w:rsidRDefault="00E02FD7" w:rsidP="0084525E">
      <w:pPr>
        <w:pStyle w:val="ListBullet"/>
        <w:numPr>
          <w:ilvl w:val="2"/>
          <w:numId w:val="3"/>
        </w:numPr>
      </w:pPr>
    </w:p>
    <w:p w14:paraId="0075645C" w14:textId="1C8F66AC" w:rsidR="00C6025E" w:rsidRDefault="00C6025E" w:rsidP="00C6025E">
      <w:pPr>
        <w:pStyle w:val="ListBullet"/>
        <w:numPr>
          <w:ilvl w:val="1"/>
          <w:numId w:val="3"/>
        </w:numPr>
      </w:pPr>
      <w:r>
        <w:t>B)</w:t>
      </w:r>
      <w:r w:rsidR="00CF3735">
        <w:t xml:space="preserve"> Impact Severity Level</w:t>
      </w:r>
    </w:p>
    <w:p w14:paraId="2D84ED36" w14:textId="594FF86F" w:rsidR="0084525E" w:rsidRDefault="0084525E" w:rsidP="0084525E">
      <w:pPr>
        <w:pStyle w:val="ListBullet"/>
        <w:numPr>
          <w:ilvl w:val="2"/>
          <w:numId w:val="3"/>
        </w:numPr>
      </w:pPr>
      <w:r>
        <w:t xml:space="preserve">KLS: </w:t>
      </w:r>
    </w:p>
    <w:p w14:paraId="3836D9B6" w14:textId="57F53727" w:rsidR="0084525E" w:rsidRDefault="0084525E" w:rsidP="0084525E">
      <w:pPr>
        <w:pStyle w:val="ListBullet"/>
        <w:numPr>
          <w:ilvl w:val="2"/>
          <w:numId w:val="3"/>
        </w:numPr>
      </w:pPr>
      <w:r>
        <w:t xml:space="preserve">Walter: </w:t>
      </w:r>
    </w:p>
    <w:p w14:paraId="655CB4CF" w14:textId="17BD4268" w:rsidR="0084525E" w:rsidRDefault="0084525E" w:rsidP="0084525E">
      <w:pPr>
        <w:pStyle w:val="ListBullet"/>
        <w:numPr>
          <w:ilvl w:val="2"/>
          <w:numId w:val="3"/>
        </w:numPr>
      </w:pPr>
      <w:r>
        <w:t xml:space="preserve">Customer’s: </w:t>
      </w:r>
    </w:p>
    <w:p w14:paraId="496F0FFD" w14:textId="0632AB05" w:rsidR="00C6025E" w:rsidRDefault="00C6025E" w:rsidP="00C6025E">
      <w:pPr>
        <w:pStyle w:val="ListBullet"/>
        <w:numPr>
          <w:ilvl w:val="1"/>
          <w:numId w:val="3"/>
        </w:numPr>
      </w:pPr>
      <w:r>
        <w:t>C)</w:t>
      </w:r>
      <w:r w:rsidR="00CF3735">
        <w:t xml:space="preserve"> Security Terminology</w:t>
      </w:r>
    </w:p>
    <w:p w14:paraId="4B30809B" w14:textId="61693FEA" w:rsidR="0084525E" w:rsidRDefault="0084525E" w:rsidP="0084525E">
      <w:pPr>
        <w:pStyle w:val="ListBullet"/>
        <w:numPr>
          <w:ilvl w:val="2"/>
          <w:numId w:val="3"/>
        </w:numPr>
      </w:pPr>
      <w:r>
        <w:lastRenderedPageBreak/>
        <w:t xml:space="preserve">Adversary: </w:t>
      </w:r>
    </w:p>
    <w:p w14:paraId="4D9B5446" w14:textId="7AC4714D" w:rsidR="0084525E" w:rsidRDefault="0084525E" w:rsidP="0084525E">
      <w:pPr>
        <w:pStyle w:val="ListBullet"/>
        <w:numPr>
          <w:ilvl w:val="2"/>
          <w:numId w:val="3"/>
        </w:numPr>
      </w:pPr>
      <w:r>
        <w:t>Threat:</w:t>
      </w:r>
    </w:p>
    <w:p w14:paraId="4EDEF0A7" w14:textId="462519D5" w:rsidR="0084525E" w:rsidRDefault="0084525E" w:rsidP="0084525E">
      <w:pPr>
        <w:pStyle w:val="ListBullet"/>
        <w:numPr>
          <w:ilvl w:val="2"/>
          <w:numId w:val="3"/>
        </w:numPr>
      </w:pPr>
      <w:r>
        <w:t>System Resource attacked:</w:t>
      </w:r>
    </w:p>
    <w:p w14:paraId="35DAF556" w14:textId="41D457AF" w:rsidR="0084525E" w:rsidRDefault="0084525E" w:rsidP="0084525E">
      <w:pPr>
        <w:pStyle w:val="ListBullet"/>
        <w:numPr>
          <w:ilvl w:val="2"/>
          <w:numId w:val="3"/>
        </w:numPr>
      </w:pPr>
      <w:r>
        <w:t>Vulnerability:</w:t>
      </w:r>
    </w:p>
    <w:p w14:paraId="208A1BE6" w14:textId="1B4A69DD" w:rsidR="0084525E" w:rsidRDefault="0084525E" w:rsidP="0084525E">
      <w:pPr>
        <w:pStyle w:val="ListBullet"/>
        <w:numPr>
          <w:ilvl w:val="2"/>
          <w:numId w:val="3"/>
        </w:numPr>
      </w:pPr>
      <w:r>
        <w:t xml:space="preserve">Attack Surface: </w:t>
      </w:r>
    </w:p>
    <w:p w14:paraId="6D7552F3" w14:textId="0E712677" w:rsidR="00C6025E" w:rsidRDefault="00C6025E" w:rsidP="00C6025E">
      <w:pPr>
        <w:pStyle w:val="ListBullet"/>
        <w:numPr>
          <w:ilvl w:val="1"/>
          <w:numId w:val="3"/>
        </w:numPr>
      </w:pPr>
      <w:r>
        <w:t>D)</w:t>
      </w:r>
      <w:r w:rsidR="00CF3735">
        <w:t xml:space="preserve"> Active or Passive</w:t>
      </w:r>
    </w:p>
    <w:p w14:paraId="7BBAE907" w14:textId="76E11C40" w:rsidR="0084525E" w:rsidRDefault="0084525E" w:rsidP="0084525E">
      <w:pPr>
        <w:pStyle w:val="ListBullet"/>
        <w:numPr>
          <w:ilvl w:val="2"/>
          <w:numId w:val="3"/>
        </w:numPr>
      </w:pPr>
      <w:r>
        <w:t>I would say the learning of the door pin was a passive and possibly accidental process. From there, the rest of the attack was an active attack with Jon walking in, logging in, and stealing the information and handing it over to his land shark.</w:t>
      </w:r>
    </w:p>
    <w:p w14:paraId="670028A4" w14:textId="79C79648" w:rsidR="00C6025E" w:rsidRDefault="00C6025E" w:rsidP="00C6025E">
      <w:pPr>
        <w:pStyle w:val="ListBullet"/>
        <w:numPr>
          <w:ilvl w:val="1"/>
          <w:numId w:val="3"/>
        </w:numPr>
      </w:pPr>
      <w:r>
        <w:t>E)</w:t>
      </w:r>
      <w:r w:rsidR="00CF3735">
        <w:t xml:space="preserve"> Inside or Outside</w:t>
      </w:r>
    </w:p>
    <w:p w14:paraId="38815264" w14:textId="75655A6E" w:rsidR="0084525E" w:rsidRDefault="0084525E" w:rsidP="0084525E">
      <w:pPr>
        <w:pStyle w:val="ListBullet"/>
        <w:numPr>
          <w:ilvl w:val="2"/>
          <w:numId w:val="3"/>
        </w:numPr>
      </w:pPr>
      <w:r>
        <w:t>This was and Outside attack being that it came from someone who was not employed by the company directly (though in a way he was) and shouldn’t have had access to any of the doors or computers that were involved.</w:t>
      </w:r>
      <w:r w:rsidR="00C04317">
        <w:t xml:space="preserve"> (Just being Inside the building does not make it an inside attack either)</w:t>
      </w:r>
    </w:p>
    <w:p w14:paraId="048915E7" w14:textId="16CD3563" w:rsidR="00C6025E" w:rsidRDefault="00C6025E" w:rsidP="00C6025E">
      <w:pPr>
        <w:pStyle w:val="ListBullet"/>
        <w:numPr>
          <w:ilvl w:val="1"/>
          <w:numId w:val="3"/>
        </w:numPr>
      </w:pPr>
      <w:r>
        <w:t>F)</w:t>
      </w:r>
      <w:r w:rsidR="00CF3735">
        <w:t xml:space="preserve"> Threat Consequence and Attack Type</w:t>
      </w:r>
    </w:p>
    <w:p w14:paraId="30433FE8" w14:textId="192AC7CA" w:rsidR="00C6025E" w:rsidRDefault="00C6025E" w:rsidP="00C6025E">
      <w:pPr>
        <w:pStyle w:val="ListBullet"/>
        <w:numPr>
          <w:ilvl w:val="1"/>
          <w:numId w:val="3"/>
        </w:numPr>
      </w:pPr>
      <w:r>
        <w:t>G)</w:t>
      </w:r>
      <w:r w:rsidR="00CF3735">
        <w:t xml:space="preserve"> Security Requirements</w:t>
      </w:r>
    </w:p>
    <w:p w14:paraId="7BA12E24" w14:textId="77777777" w:rsidR="00C04317" w:rsidRDefault="00C04317" w:rsidP="00C04317">
      <w:pPr>
        <w:pStyle w:val="ListBullet"/>
        <w:numPr>
          <w:ilvl w:val="0"/>
          <w:numId w:val="0"/>
        </w:numPr>
        <w:ind w:left="432" w:hanging="432"/>
      </w:pPr>
    </w:p>
    <w:p w14:paraId="4E9E5D09" w14:textId="1D675E35" w:rsidR="00C6025E" w:rsidRDefault="00C6025E" w:rsidP="00C6025E">
      <w:pPr>
        <w:pStyle w:val="ListBullet"/>
      </w:pPr>
      <w:r>
        <w:t>Question 2) Hash Function</w:t>
      </w:r>
    </w:p>
    <w:p w14:paraId="3466CA71" w14:textId="7AB3A1D7" w:rsidR="00C6025E" w:rsidRDefault="00C6025E" w:rsidP="00C6025E">
      <w:pPr>
        <w:pStyle w:val="ListBullet"/>
      </w:pPr>
      <w:r>
        <w:t xml:space="preserve">Question </w:t>
      </w:r>
      <w:r>
        <w:t>3</w:t>
      </w:r>
      <w:r>
        <w:t xml:space="preserve">) </w:t>
      </w:r>
      <w:r>
        <w:t>Textbook 2.1</w:t>
      </w:r>
    </w:p>
    <w:p w14:paraId="01A3A675" w14:textId="4F2B71BC" w:rsidR="00C6025E" w:rsidRDefault="00C6025E" w:rsidP="00C6025E">
      <w:pPr>
        <w:pStyle w:val="ListBullet"/>
      </w:pPr>
      <w:r>
        <w:t xml:space="preserve">Question </w:t>
      </w:r>
      <w:r>
        <w:t>4</w:t>
      </w:r>
      <w:r>
        <w:t xml:space="preserve">) </w:t>
      </w:r>
      <w:r>
        <w:t>Textbook 2.5</w:t>
      </w:r>
    </w:p>
    <w:p w14:paraId="50B715AF" w14:textId="65DB58F3" w:rsidR="00C6025E" w:rsidRDefault="00C6025E" w:rsidP="00C6025E">
      <w:pPr>
        <w:pStyle w:val="ListBullet"/>
      </w:pPr>
      <w:r>
        <w:t xml:space="preserve">Question </w:t>
      </w:r>
      <w:r>
        <w:t>5</w:t>
      </w:r>
      <w:r>
        <w:t xml:space="preserve">) </w:t>
      </w:r>
      <w:r>
        <w:t>Password Strength</w:t>
      </w:r>
    </w:p>
    <w:p w14:paraId="42B700BA" w14:textId="77777777" w:rsidR="00C6025E" w:rsidRDefault="00C6025E" w:rsidP="00C04317">
      <w:pPr>
        <w:pStyle w:val="ListBullet"/>
        <w:numPr>
          <w:ilvl w:val="1"/>
          <w:numId w:val="3"/>
        </w:numPr>
      </w:pPr>
    </w:p>
    <w:p w14:paraId="60F76FEA" w14:textId="72C7A0C6" w:rsidR="002877FD" w:rsidRDefault="002877FD">
      <w:pPr>
        <w:pStyle w:val="Heading2"/>
      </w:pPr>
    </w:p>
    <w:sectPr w:rsidR="002877F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8C015" w14:textId="77777777" w:rsidR="00AD3D01" w:rsidRDefault="00AD3D01">
      <w:r>
        <w:separator/>
      </w:r>
    </w:p>
    <w:p w14:paraId="2B6DD294" w14:textId="77777777" w:rsidR="00AD3D01" w:rsidRDefault="00AD3D01"/>
  </w:endnote>
  <w:endnote w:type="continuationSeparator" w:id="0">
    <w:p w14:paraId="0006F437" w14:textId="77777777" w:rsidR="00AD3D01" w:rsidRDefault="00AD3D01">
      <w:r>
        <w:continuationSeparator/>
      </w:r>
    </w:p>
    <w:p w14:paraId="25D39CA7" w14:textId="77777777" w:rsidR="00AD3D01" w:rsidRDefault="00AD3D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7C791CDF" w14:textId="77777777" w:rsidR="002877F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F2A2" w14:textId="77777777" w:rsidR="00AD3D01" w:rsidRDefault="00AD3D01">
      <w:r>
        <w:separator/>
      </w:r>
    </w:p>
    <w:p w14:paraId="62B6FCE7" w14:textId="77777777" w:rsidR="00AD3D01" w:rsidRDefault="00AD3D01"/>
  </w:footnote>
  <w:footnote w:type="continuationSeparator" w:id="0">
    <w:p w14:paraId="26E382F7" w14:textId="77777777" w:rsidR="00AD3D01" w:rsidRDefault="00AD3D01">
      <w:r>
        <w:continuationSeparator/>
      </w:r>
    </w:p>
    <w:p w14:paraId="012413C1" w14:textId="77777777" w:rsidR="00AD3D01" w:rsidRDefault="00AD3D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1312673">
    <w:abstractNumId w:val="1"/>
  </w:num>
  <w:num w:numId="2" w16cid:durableId="333267919">
    <w:abstractNumId w:val="0"/>
  </w:num>
  <w:num w:numId="3" w16cid:durableId="1264459459">
    <w:abstractNumId w:val="2"/>
  </w:num>
  <w:num w:numId="4" w16cid:durableId="127477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5E"/>
    <w:rsid w:val="002877FD"/>
    <w:rsid w:val="003319E2"/>
    <w:rsid w:val="0084525E"/>
    <w:rsid w:val="00AD3D01"/>
    <w:rsid w:val="00C04317"/>
    <w:rsid w:val="00C6025E"/>
    <w:rsid w:val="00CF3735"/>
    <w:rsid w:val="00E0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DC425"/>
  <w15:chartTrackingRefBased/>
  <w15:docId w15:val="{1D307E88-B37B-4240-97FE-87246ADA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37</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2</cp:revision>
  <dcterms:created xsi:type="dcterms:W3CDTF">2024-02-06T18:05:00Z</dcterms:created>
  <dcterms:modified xsi:type="dcterms:W3CDTF">2024-02-06T18:59:00Z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