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1DB32" w14:textId="56838899" w:rsidR="0016118B" w:rsidRDefault="007C624D">
      <w:pPr>
        <w:pStyle w:val="Heading1"/>
      </w:pPr>
      <w:r>
        <w:t>Homework 2</w:t>
      </w:r>
    </w:p>
    <w:p w14:paraId="73A8A101" w14:textId="3EA376BD" w:rsidR="0016118B" w:rsidRDefault="007C624D" w:rsidP="007C624D">
      <w:pPr>
        <w:pStyle w:val="ListBullet"/>
      </w:pPr>
      <w:r>
        <w:t xml:space="preserve">Q1 </w:t>
      </w:r>
      <w:r w:rsidRPr="007C624D">
        <w:rPr>
          <w:b/>
          <w:bCs/>
        </w:rPr>
        <w:t>Virtual Box</w:t>
      </w:r>
      <w:r w:rsidR="008C4857">
        <w:rPr>
          <w:b/>
          <w:bCs/>
        </w:rPr>
        <w:t xml:space="preserve"> (does NOT work on mac with apple silicon)</w:t>
      </w:r>
    </w:p>
    <w:p w14:paraId="55C94C8B" w14:textId="154BF9AF" w:rsidR="007C624D" w:rsidRDefault="007C624D" w:rsidP="007C624D">
      <w:pPr>
        <w:pStyle w:val="ListBullet"/>
        <w:numPr>
          <w:ilvl w:val="1"/>
          <w:numId w:val="3"/>
        </w:numPr>
      </w:pPr>
      <w:r>
        <w:t>A) Picture of passwd file Tail</w:t>
      </w:r>
    </w:p>
    <w:p w14:paraId="33ABFFDA" w14:textId="7B552092" w:rsidR="00885194" w:rsidRDefault="00885194" w:rsidP="00885194">
      <w:pPr>
        <w:pStyle w:val="ListBullet"/>
        <w:numPr>
          <w:ilvl w:val="0"/>
          <w:numId w:val="0"/>
        </w:numPr>
        <w:ind w:left="432" w:hanging="432"/>
      </w:pPr>
      <w:r>
        <w:fldChar w:fldCharType="begin"/>
      </w:r>
      <w:r>
        <w:instrText xml:space="preserve"> INCLUDEPICTURE "https://attachments.office.net/owa/nholt%40uccs.edu/service.svc/s/GetAttachmentThumbnail?id=AAMkADlmMmUwMjg1LWJkYzYtNDA0NS1iYzM1LTAyMGZjOTkwOWRiNABGAAAAAADKyneh7M38SZG3le4lHCpbBwDhz5FoE1gsSbKgFNWCk82UAAAASlOeAAB11rR753WsSb0xHutE4%2BdGAAf56XeLAAABEgAQAEvrykbD7lBJoKRj1vgKtck%3D&amp;thumbnailType=2&amp;token=eyJhbGciOiJSUzI1NiIsImtpZCI6IkU1RDJGMEY4REE5M0I2NzA5QzQzQTlFOEE2MTQzQzAzRDYyRjlBODAiLCJ0eXAiOiJKV1QiLCJ4NXQiOiI1ZEx3LU5xVHRuQ2NRNm5vcGhROEE5WXZtb0EifQ.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.bBLyzHH1xm-c7SHLQ2NA12RReLZyIIdO_ZhuJ876lZ6MxyJ68M0Vca7GYXrD1aQqFl-3kpbsNVHD1YZNNlcVKPYo0vUMLs-QDOKCLsG2ls2Y38OCOFLFj5CMVhTdCRGad1dao4GP2Kzii6fCh0n6epdidjU4FpP4bLv0hP6Hh2zYZZTTJTpzfpc4Rg4mpgYqHJQM6AYEDSqdKcXQEhvTPpbIwXYYq-QzNXyVbmsCAJuzQbHPAhB1pCB4ccDgtAHxZUkfolyTC5BFdxzSY4nvt5szI0v51ZhnfHF8TErAwZP1xdDo6v9I7zAmhq0EoxfrtWHhhSvY1e7T1-tCIDFtwA&amp;X-OWA-CANARY=bdvoV12RgiUAAAAAAAAAAGB9QHXEO9wY2_XWs7qInu2C9WA0tUKJyQ_Oy_se-RhirHuWOSEOXpE.&amp;owa=outlook.office.com&amp;scriptVer=20240209002.20&amp;clientId=88E169CBA480473FA0A9A1617964453D&amp;animation=true" \* MERGEFORMATINET </w:instrText>
      </w:r>
      <w:r>
        <w:fldChar w:fldCharType="separate"/>
      </w:r>
      <w:r>
        <w:rPr>
          <w:noProof/>
        </w:rPr>
        <w:drawing>
          <wp:inline distT="0" distB="0" distL="0" distR="0" wp14:anchorId="5CBF9BD0" wp14:editId="0BCF7435">
            <wp:extent cx="5943600" cy="2114550"/>
            <wp:effectExtent l="0" t="0" r="0" b="6350"/>
            <wp:docPr id="946634990"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634990" name="Picture 1" descr="A screen shot of a computer pro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r>
        <w:fldChar w:fldCharType="end"/>
      </w:r>
    </w:p>
    <w:p w14:paraId="32DE6FDC" w14:textId="64A47C93" w:rsidR="007C624D" w:rsidRDefault="007C624D" w:rsidP="007C624D">
      <w:pPr>
        <w:pStyle w:val="ListBullet"/>
        <w:numPr>
          <w:ilvl w:val="1"/>
          <w:numId w:val="3"/>
        </w:numPr>
      </w:pPr>
      <w:r>
        <w:t xml:space="preserve">B) Picture of tail/ </w:t>
      </w:r>
      <w:proofErr w:type="spellStart"/>
      <w:r>
        <w:t>etc</w:t>
      </w:r>
      <w:proofErr w:type="spellEnd"/>
      <w:r>
        <w:t>/group</w:t>
      </w:r>
    </w:p>
    <w:p w14:paraId="7D94B372" w14:textId="42BDC2BC" w:rsidR="00885194" w:rsidRDefault="00885194" w:rsidP="00885194">
      <w:pPr>
        <w:pStyle w:val="ListBullet"/>
        <w:numPr>
          <w:ilvl w:val="0"/>
          <w:numId w:val="0"/>
        </w:numPr>
        <w:ind w:left="432" w:hanging="432"/>
      </w:pPr>
      <w:r>
        <w:fldChar w:fldCharType="begin"/>
      </w:r>
      <w:r>
        <w:instrText xml:space="preserve"> INCLUDEPICTURE "https://attachments.office.net/owa/nholt%40uccs.edu/service.svc/s/GetAttachmentThumbnail?id=AAMkADlmMmUwMjg1LWJkYzYtNDA0NS1iYzM1LTAyMGZjOTkwOWRiNABGAAAAAADKyneh7M38SZG3le4lHCpbBwDhz5FoE1gsSbKgFNWCk82UAAAASlOeAAB11rR753WsSb0xHutE4%2BdGAAf56XeLAAABEgAQAGB%2BInk0CjpOh2k2ByLlX6k%3D&amp;thumbnailType=2&amp;token=eyJhbGciOiJSUzI1NiIsImtpZCI6IkU1RDJGMEY4REE5M0I2NzA5QzQzQTlFOEE2MTQzQzAzRDYyRjlBODAiLCJ0eXAiOiJKV1QiLCJ4NXQiOiI1ZEx3LU5xVHRuQ2NRNm5vcGhROEE5WXZtb0EifQ.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.bBLyzHH1xm-c7SHLQ2NA12RReLZyIIdO_ZhuJ876lZ6MxyJ68M0Vca7GYXrD1aQqFl-3kpbsNVHD1YZNNlcVKPYo0vUMLs-QDOKCLsG2ls2Y38OCOFLFj5CMVhTdCRGad1dao4GP2Kzii6fCh0n6epdidjU4FpP4bLv0hP6Hh2zYZZTTJTpzfpc4Rg4mpgYqHJQM6AYEDSqdKcXQEhvTPpbIwXYYq-QzNXyVbmsCAJuzQbHPAhB1pCB4ccDgtAHxZUkfolyTC5BFdxzSY4nvt5szI0v51ZhnfHF8TErAwZP1xdDo6v9I7zAmhq0EoxfrtWHhhSvY1e7T1-tCIDFtwA&amp;X-OWA-CANARY=bdvoV12RgiUAAAAAAAAAAGB9QHXEO9wY2_XWs7qInu2C9WA0tUKJyQ_Oy_se-RhirHuWOSEOXpE.&amp;owa=outlook.office.com&amp;scriptVer=20240209002.20&amp;clientId=88E169CBA480473FA0A9A1617964453D&amp;animation=true" \* MERGEFORMATINET </w:instrText>
      </w:r>
      <w:r>
        <w:fldChar w:fldCharType="separate"/>
      </w:r>
      <w:r>
        <w:rPr>
          <w:noProof/>
        </w:rPr>
        <w:drawing>
          <wp:inline distT="0" distB="0" distL="0" distR="0" wp14:anchorId="4F73C8B6" wp14:editId="04E48B27">
            <wp:extent cx="4820285" cy="2653030"/>
            <wp:effectExtent l="0" t="0" r="5715" b="1270"/>
            <wp:docPr id="13001520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015202" name="Picture 2"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20285" cy="2653030"/>
                    </a:xfrm>
                    <a:prstGeom prst="rect">
                      <a:avLst/>
                    </a:prstGeom>
                    <a:noFill/>
                    <a:ln>
                      <a:noFill/>
                    </a:ln>
                  </pic:spPr>
                </pic:pic>
              </a:graphicData>
            </a:graphic>
          </wp:inline>
        </w:drawing>
      </w:r>
      <w:r>
        <w:fldChar w:fldCharType="end"/>
      </w:r>
    </w:p>
    <w:p w14:paraId="55834267" w14:textId="68D7AFE1" w:rsidR="007C624D" w:rsidRDefault="007C624D" w:rsidP="007C624D">
      <w:pPr>
        <w:pStyle w:val="ListBullet"/>
        <w:numPr>
          <w:ilvl w:val="1"/>
          <w:numId w:val="3"/>
        </w:numPr>
      </w:pPr>
      <w:r>
        <w:t>C) Picture of file system as seen in example</w:t>
      </w:r>
    </w:p>
    <w:p w14:paraId="7B62CD47" w14:textId="722F504A" w:rsidR="00885194" w:rsidRDefault="00885194" w:rsidP="00885194">
      <w:pPr>
        <w:pStyle w:val="ListBullet"/>
        <w:numPr>
          <w:ilvl w:val="0"/>
          <w:numId w:val="0"/>
        </w:numPr>
        <w:ind w:left="432" w:hanging="432"/>
      </w:pPr>
      <w:r>
        <w:lastRenderedPageBreak/>
        <w:fldChar w:fldCharType="begin"/>
      </w:r>
      <w:r>
        <w:instrText xml:space="preserve"> INCLUDEPICTURE "https://attachments.office.net/owa/nholt%40uccs.edu/service.svc/s/GetAttachmentThumbnail?id=AAMkADlmMmUwMjg1LWJkYzYtNDA0NS1iYzM1LTAyMGZjOTkwOWRiNABGAAAAAADKyneh7M38SZG3le4lHCpbBwDhz5FoE1gsSbKgFNWCk82UAAAASlOeAAB11rR753WsSb0xHutE4%2BdGAAf56XeLAAABEgAQAKPWYdqY14tFsMVQTILQE1w%3D&amp;thumbnailType=2&amp;token=eyJhbGciOiJSUzI1NiIsImtpZCI6IkU1RDJGMEY4REE5M0I2NzA5QzQzQTlFOEE2MTQzQzAzRDYyRjlBODAiLCJ0eXAiOiJKV1QiLCJ4NXQiOiI1ZEx3LU5xVHRuQ2NRNm5vcGhROEE5WXZtb0EifQ.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.bBLyzHH1xm-c7SHLQ2NA12RReLZyIIdO_ZhuJ876lZ6MxyJ68M0Vca7GYXrD1aQqFl-3kpbsNVHD1YZNNlcVKPYo0vUMLs-QDOKCLsG2ls2Y38OCOFLFj5CMVhTdCRGad1dao4GP2Kzii6fCh0n6epdidjU4FpP4bLv0hP6Hh2zYZZTTJTpzfpc4Rg4mpgYqHJQM6AYEDSqdKcXQEhvTPpbIwXYYq-QzNXyVbmsCAJuzQbHPAhB1pCB4ccDgtAHxZUkfolyTC5BFdxzSY4nvt5szI0v51ZhnfHF8TErAwZP1xdDo6v9I7zAmhq0EoxfrtWHhhSvY1e7T1-tCIDFtwA&amp;X-OWA-CANARY=bdvoV12RgiUAAAAAAAAAAGB9QHXEO9wY2_XWs7qInu2C9WA0tUKJyQ_Oy_se-RhirHuWOSEOXpE.&amp;owa=outlook.office.com&amp;scriptVer=20240209002.20&amp;clientId=88E169CBA480473FA0A9A1617964453D&amp;animation=true" \* MERGEFORMATINET </w:instrText>
      </w:r>
      <w:r>
        <w:fldChar w:fldCharType="separate"/>
      </w:r>
      <w:r>
        <w:rPr>
          <w:noProof/>
        </w:rPr>
        <w:drawing>
          <wp:inline distT="0" distB="0" distL="0" distR="0" wp14:anchorId="1010D19E" wp14:editId="1C281B79">
            <wp:extent cx="5943600" cy="1846580"/>
            <wp:effectExtent l="0" t="0" r="0" b="0"/>
            <wp:docPr id="1913376803" name="Picture 3"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376803" name="Picture 3" descr="A screenshot of a computer pro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846580"/>
                    </a:xfrm>
                    <a:prstGeom prst="rect">
                      <a:avLst/>
                    </a:prstGeom>
                    <a:noFill/>
                    <a:ln>
                      <a:noFill/>
                    </a:ln>
                  </pic:spPr>
                </pic:pic>
              </a:graphicData>
            </a:graphic>
          </wp:inline>
        </w:drawing>
      </w:r>
      <w:r>
        <w:fldChar w:fldCharType="end"/>
      </w:r>
    </w:p>
    <w:p w14:paraId="2B698896" w14:textId="77777777" w:rsidR="00DE12CF" w:rsidRDefault="00DE12CF" w:rsidP="00DE12CF">
      <w:pPr>
        <w:pStyle w:val="ListBullet"/>
        <w:numPr>
          <w:ilvl w:val="0"/>
          <w:numId w:val="0"/>
        </w:numPr>
        <w:ind w:left="1440"/>
      </w:pPr>
    </w:p>
    <w:p w14:paraId="6FAEF7E5" w14:textId="235102D5" w:rsidR="007C624D" w:rsidRDefault="007C624D" w:rsidP="007C624D">
      <w:pPr>
        <w:pStyle w:val="ListBullet"/>
      </w:pPr>
      <w:r>
        <w:t xml:space="preserve">Q2 </w:t>
      </w:r>
      <w:r w:rsidRPr="007C624D">
        <w:rPr>
          <w:b/>
          <w:bCs/>
        </w:rPr>
        <w:t>Unix/Linux Permissions</w:t>
      </w:r>
    </w:p>
    <w:p w14:paraId="2310B989" w14:textId="2AF7383C" w:rsidR="007C624D" w:rsidRDefault="007C624D" w:rsidP="007C624D">
      <w:pPr>
        <w:pStyle w:val="ListBullet"/>
        <w:numPr>
          <w:ilvl w:val="1"/>
          <w:numId w:val="3"/>
        </w:numPr>
      </w:pPr>
      <w:r>
        <w:t xml:space="preserve">A) explain why </w:t>
      </w:r>
      <w:proofErr w:type="spellStart"/>
      <w:r>
        <w:t>alice</w:t>
      </w:r>
      <w:proofErr w:type="spellEnd"/>
      <w:r>
        <w:t xml:space="preserve"> can change Marks script</w:t>
      </w:r>
    </w:p>
    <w:p w14:paraId="68FE5E18" w14:textId="75BE4CE6" w:rsidR="00885194" w:rsidRDefault="00885194" w:rsidP="00885194">
      <w:pPr>
        <w:pStyle w:val="ListBullet"/>
        <w:numPr>
          <w:ilvl w:val="0"/>
          <w:numId w:val="0"/>
        </w:numPr>
        <w:ind w:left="432" w:hanging="432"/>
      </w:pPr>
      <w:r>
        <w:t xml:space="preserve">Since </w:t>
      </w:r>
      <w:proofErr w:type="spellStart"/>
      <w:r>
        <w:t>alice</w:t>
      </w:r>
      <w:proofErr w:type="spellEnd"/>
      <w:r>
        <w:t xml:space="preserve"> (and the </w:t>
      </w:r>
      <w:proofErr w:type="gramStart"/>
      <w:r>
        <w:t>friends</w:t>
      </w:r>
      <w:proofErr w:type="gramEnd"/>
      <w:r>
        <w:t xml:space="preserve"> group has permissions in the directory, </w:t>
      </w:r>
      <w:proofErr w:type="spellStart"/>
      <w:r>
        <w:t>marksdir</w:t>
      </w:r>
      <w:proofErr w:type="spellEnd"/>
      <w:r>
        <w:t xml:space="preserve">, </w:t>
      </w:r>
      <w:r w:rsidR="0032772A">
        <w:t>though not for the .</w:t>
      </w:r>
      <w:proofErr w:type="spellStart"/>
      <w:r w:rsidR="0032772A">
        <w:t>sh</w:t>
      </w:r>
      <w:proofErr w:type="spellEnd"/>
      <w:r w:rsidR="0032772A">
        <w:t xml:space="preserve"> file itself, she can change the permissions on the file so that she can change it and then put it back like nothing happened.</w:t>
      </w:r>
    </w:p>
    <w:p w14:paraId="2CB17E8D" w14:textId="120D869F" w:rsidR="0032772A" w:rsidRDefault="007C624D" w:rsidP="0032772A">
      <w:pPr>
        <w:pStyle w:val="ListBullet"/>
        <w:numPr>
          <w:ilvl w:val="1"/>
          <w:numId w:val="3"/>
        </w:numPr>
      </w:pPr>
      <w:r>
        <w:t xml:space="preserve">B) provide commands </w:t>
      </w:r>
      <w:proofErr w:type="spellStart"/>
      <w:r>
        <w:t>alice</w:t>
      </w:r>
      <w:proofErr w:type="spellEnd"/>
      <w:r>
        <w:t xml:space="preserve"> would use (provide screen shots)</w:t>
      </w:r>
    </w:p>
    <w:p w14:paraId="2F4F085E" w14:textId="6283693D" w:rsidR="00885194" w:rsidRDefault="0032772A" w:rsidP="00885194">
      <w:pPr>
        <w:pStyle w:val="ListBullet"/>
        <w:numPr>
          <w:ilvl w:val="0"/>
          <w:numId w:val="0"/>
        </w:numPr>
      </w:pPr>
      <w:r>
        <w:t xml:space="preserve">Alice would need to add the </w:t>
      </w:r>
      <w:proofErr w:type="gramStart"/>
      <w:r>
        <w:t>friends</w:t>
      </w:r>
      <w:proofErr w:type="gramEnd"/>
      <w:r>
        <w:t xml:space="preserve"> group to the .</w:t>
      </w:r>
      <w:proofErr w:type="spellStart"/>
      <w:r>
        <w:t>sh</w:t>
      </w:r>
      <w:proofErr w:type="spellEnd"/>
      <w:r>
        <w:t xml:space="preserve"> file (</w:t>
      </w:r>
      <w:proofErr w:type="spellStart"/>
      <w:r>
        <w:t>chgrp</w:t>
      </w:r>
      <w:proofErr w:type="spellEnd"/>
      <w:r>
        <w:t xml:space="preserve"> friends). Now with access to the file she can change what is needed. Then to be sneaky </w:t>
      </w:r>
      <w:proofErr w:type="spellStart"/>
      <w:r>
        <w:t>chgrp</w:t>
      </w:r>
      <w:proofErr w:type="spellEnd"/>
      <w:r>
        <w:t xml:space="preserve"> mark to the file when done and even if he checks it, it is only him again (though she might not be able to assign his personal group to the file). </w:t>
      </w:r>
    </w:p>
    <w:p w14:paraId="6D1CC0E5" w14:textId="6CCF829A" w:rsidR="0032772A" w:rsidRDefault="0032772A" w:rsidP="00885194">
      <w:pPr>
        <w:pStyle w:val="ListBullet"/>
        <w:numPr>
          <w:ilvl w:val="0"/>
          <w:numId w:val="0"/>
        </w:numPr>
      </w:pPr>
      <w:r>
        <w:t xml:space="preserve">Note: she can change permissions since the </w:t>
      </w:r>
      <w:proofErr w:type="gramStart"/>
      <w:r>
        <w:t>friends</w:t>
      </w:r>
      <w:proofErr w:type="gramEnd"/>
      <w:r>
        <w:t xml:space="preserve"> group has permissions in the directory, without she would not be able to.</w:t>
      </w:r>
    </w:p>
    <w:p w14:paraId="4447DB0C" w14:textId="77777777" w:rsidR="00DE12CF" w:rsidRDefault="00DE12CF" w:rsidP="00DE12CF">
      <w:pPr>
        <w:pStyle w:val="ListBullet"/>
        <w:numPr>
          <w:ilvl w:val="0"/>
          <w:numId w:val="0"/>
        </w:numPr>
        <w:ind w:left="1080"/>
      </w:pPr>
    </w:p>
    <w:p w14:paraId="54BC97FB" w14:textId="3042B9DC" w:rsidR="007C624D" w:rsidRDefault="007C624D" w:rsidP="007C624D">
      <w:pPr>
        <w:pStyle w:val="ListBullet"/>
      </w:pPr>
      <w:r>
        <w:t xml:space="preserve">Q3 </w:t>
      </w:r>
      <w:r w:rsidRPr="007C624D">
        <w:rPr>
          <w:b/>
          <w:bCs/>
        </w:rPr>
        <w:t>5.5 from book (SQL statement</w:t>
      </w:r>
      <w:r>
        <w:t>)</w:t>
      </w:r>
    </w:p>
    <w:p w14:paraId="61DDA93B" w14:textId="575A7706" w:rsidR="007C624D" w:rsidRDefault="007C624D" w:rsidP="007C624D">
      <w:pPr>
        <w:pStyle w:val="ListBullet"/>
        <w:numPr>
          <w:ilvl w:val="1"/>
          <w:numId w:val="3"/>
        </w:numPr>
      </w:pPr>
      <w:r>
        <w:t>A) What is intent of statement?</w:t>
      </w:r>
    </w:p>
    <w:p w14:paraId="7D90F0F8" w14:textId="0BD1B3D3" w:rsidR="008C4857" w:rsidRDefault="008C4857" w:rsidP="008C4857">
      <w:pPr>
        <w:pStyle w:val="ListBullet"/>
        <w:numPr>
          <w:ilvl w:val="0"/>
          <w:numId w:val="0"/>
        </w:numPr>
        <w:ind w:left="432" w:hanging="432"/>
      </w:pPr>
      <w:r>
        <w:t>It looks through a database for an ID that has the matching the forename and surname of John Smith.</w:t>
      </w:r>
    </w:p>
    <w:p w14:paraId="0C156CCB" w14:textId="4628E0CC" w:rsidR="007C624D" w:rsidRDefault="007C624D" w:rsidP="007C624D">
      <w:pPr>
        <w:pStyle w:val="ListBullet"/>
        <w:numPr>
          <w:ilvl w:val="1"/>
          <w:numId w:val="3"/>
        </w:numPr>
      </w:pPr>
      <w:r>
        <w:t xml:space="preserve">B) With assumed, </w:t>
      </w:r>
      <w:proofErr w:type="gramStart"/>
      <w:r>
        <w:t>What</w:t>
      </w:r>
      <w:proofErr w:type="gramEnd"/>
      <w:r>
        <w:t xml:space="preserve"> is effect?</w:t>
      </w:r>
    </w:p>
    <w:p w14:paraId="07EB8BD2" w14:textId="13D0DC4B" w:rsidR="008C4857" w:rsidRDefault="008C4857" w:rsidP="008C4857">
      <w:pPr>
        <w:pStyle w:val="ListBullet"/>
        <w:numPr>
          <w:ilvl w:val="0"/>
          <w:numId w:val="0"/>
        </w:numPr>
        <w:ind w:left="432" w:hanging="432"/>
      </w:pPr>
      <w:r>
        <w:t xml:space="preserve">The new forename and stuff </w:t>
      </w:r>
    </w:p>
    <w:p w14:paraId="23E26CC8" w14:textId="4A31DB3E" w:rsidR="007C624D" w:rsidRDefault="007C624D" w:rsidP="007C624D">
      <w:pPr>
        <w:pStyle w:val="ListBullet"/>
        <w:numPr>
          <w:ilvl w:val="1"/>
          <w:numId w:val="3"/>
        </w:numPr>
      </w:pPr>
      <w:r>
        <w:t>C) New assumed, Effect this time?</w:t>
      </w:r>
    </w:p>
    <w:p w14:paraId="1C370DE9" w14:textId="2C6F8E25" w:rsidR="008C4857" w:rsidRDefault="00B657CE" w:rsidP="008C4857">
      <w:r>
        <w:lastRenderedPageBreak/>
        <w:t xml:space="preserve">The semicolon indicates end of the command and then it is overloading and adding the extra drop authors command to run on top. </w:t>
      </w:r>
    </w:p>
    <w:p w14:paraId="5B28823C" w14:textId="34B926FA" w:rsidR="00B657CE" w:rsidRDefault="00B657CE" w:rsidP="008C4857">
      <w:r>
        <w:t>The drop table authors— command would delete a table named authors.</w:t>
      </w:r>
    </w:p>
    <w:p w14:paraId="58C86E29" w14:textId="77777777" w:rsidR="008C4857" w:rsidRDefault="008C4857" w:rsidP="008C4857">
      <w:pPr>
        <w:pStyle w:val="ListBullet"/>
        <w:numPr>
          <w:ilvl w:val="0"/>
          <w:numId w:val="0"/>
        </w:numPr>
        <w:ind w:left="432" w:hanging="432"/>
      </w:pPr>
    </w:p>
    <w:p w14:paraId="524AF805" w14:textId="36F49ECA" w:rsidR="007C624D" w:rsidRPr="007C624D" w:rsidRDefault="007C624D" w:rsidP="007C624D">
      <w:pPr>
        <w:pStyle w:val="ListBullet"/>
      </w:pPr>
      <w:r>
        <w:t xml:space="preserve">Q4 </w:t>
      </w:r>
      <w:r w:rsidRPr="007C624D">
        <w:rPr>
          <w:b/>
          <w:bCs/>
        </w:rPr>
        <w:t>Dynamic Queries</w:t>
      </w:r>
    </w:p>
    <w:p w14:paraId="47A7BA8A" w14:textId="1D88AF82" w:rsidR="007C624D" w:rsidRDefault="007C624D" w:rsidP="007C624D">
      <w:pPr>
        <w:pStyle w:val="ListBullet"/>
        <w:numPr>
          <w:ilvl w:val="1"/>
          <w:numId w:val="3"/>
        </w:numPr>
      </w:pPr>
      <w:r>
        <w:t>A) given supposed, show SQL query</w:t>
      </w:r>
    </w:p>
    <w:p w14:paraId="4898FE81" w14:textId="6140B9B5" w:rsidR="0068661D" w:rsidRDefault="0068661D" w:rsidP="0068661D">
      <w:pPr>
        <w:pStyle w:val="ListBullet"/>
        <w:numPr>
          <w:ilvl w:val="0"/>
          <w:numId w:val="0"/>
        </w:numPr>
        <w:ind w:left="432" w:hanging="432"/>
      </w:pPr>
      <w:r>
        <w:t>SELECT accounts FROM users WHERE login = ‘</w:t>
      </w:r>
      <w:proofErr w:type="spellStart"/>
      <w:r>
        <w:t>karen</w:t>
      </w:r>
      <w:proofErr w:type="spellEnd"/>
      <w:r>
        <w:t xml:space="preserve">’ AND pass = ‘1q2w3e4r5t’ AND pin = ‘1234’ </w:t>
      </w:r>
    </w:p>
    <w:p w14:paraId="2874FCCA" w14:textId="7E6CF141" w:rsidR="007C624D" w:rsidRDefault="007C624D" w:rsidP="007C624D">
      <w:pPr>
        <w:pStyle w:val="ListBullet"/>
        <w:numPr>
          <w:ilvl w:val="1"/>
          <w:numId w:val="3"/>
        </w:numPr>
      </w:pPr>
      <w:r>
        <w:t>B) new supposed, what is new effect?</w:t>
      </w:r>
    </w:p>
    <w:p w14:paraId="1452BFE4" w14:textId="71CA07FF" w:rsidR="0068661D" w:rsidRDefault="0068661D" w:rsidP="0068661D">
      <w:pPr>
        <w:pStyle w:val="ListBullet"/>
        <w:numPr>
          <w:ilvl w:val="0"/>
          <w:numId w:val="0"/>
        </w:numPr>
        <w:ind w:left="432" w:hanging="432"/>
      </w:pPr>
      <w:r>
        <w:t>If the user adds OR 1 = 1 – then that would make it auto login as the SQL would try to login OR set it so that 1=1 which is always true.</w:t>
      </w:r>
    </w:p>
    <w:p w14:paraId="2D409A94" w14:textId="77777777" w:rsidR="00DE12CF" w:rsidRDefault="00DE12CF" w:rsidP="0068661D">
      <w:pPr>
        <w:pStyle w:val="ListBullet"/>
        <w:numPr>
          <w:ilvl w:val="0"/>
          <w:numId w:val="0"/>
        </w:numPr>
        <w:ind w:left="432" w:hanging="432"/>
      </w:pPr>
    </w:p>
    <w:p w14:paraId="6AD7A3C0" w14:textId="2780FB83" w:rsidR="007C624D" w:rsidRDefault="007C624D" w:rsidP="007C624D">
      <w:pPr>
        <w:pStyle w:val="ListBullet"/>
      </w:pPr>
      <w:r>
        <w:t xml:space="preserve">Q5 </w:t>
      </w:r>
      <w:r>
        <w:rPr>
          <w:b/>
          <w:bCs/>
        </w:rPr>
        <w:t>Fire Suppression (Pros and Cons of each)</w:t>
      </w:r>
    </w:p>
    <w:p w14:paraId="74EFA396" w14:textId="31D461A5" w:rsidR="007C624D" w:rsidRDefault="007C624D" w:rsidP="007C624D">
      <w:pPr>
        <w:pStyle w:val="ListBullet"/>
        <w:numPr>
          <w:ilvl w:val="1"/>
          <w:numId w:val="3"/>
        </w:numPr>
      </w:pPr>
      <w:r>
        <w:t>A) Water Sprinkler</w:t>
      </w:r>
    </w:p>
    <w:p w14:paraId="4C4041C0" w14:textId="5661AEF2" w:rsidR="0068661D" w:rsidRDefault="00BE1646" w:rsidP="0068661D">
      <w:pPr>
        <w:pStyle w:val="ListBullet"/>
        <w:numPr>
          <w:ilvl w:val="0"/>
          <w:numId w:val="0"/>
        </w:numPr>
        <w:ind w:left="432" w:hanging="432"/>
      </w:pPr>
      <w:r>
        <w:t xml:space="preserve">Pros: </w:t>
      </w:r>
      <w:r w:rsidR="002177ED">
        <w:t xml:space="preserve">Widely available and used throughout many facilities. Water is also accessible with water lines being ran to almost every building in the modern world. Since most water companies flat </w:t>
      </w:r>
      <w:proofErr w:type="gramStart"/>
      <w:r w:rsidR="002177ED">
        <w:t>charge</w:t>
      </w:r>
      <w:proofErr w:type="gramEnd"/>
      <w:r w:rsidR="002177ED">
        <w:t xml:space="preserve"> you or charge per usage, this option would also be pretty in expensive.</w:t>
      </w:r>
    </w:p>
    <w:p w14:paraId="1430BBE7" w14:textId="4519BDD8" w:rsidR="00BE1646" w:rsidRDefault="00BE1646" w:rsidP="0068661D">
      <w:pPr>
        <w:pStyle w:val="ListBullet"/>
        <w:numPr>
          <w:ilvl w:val="0"/>
          <w:numId w:val="0"/>
        </w:numPr>
        <w:ind w:left="432" w:hanging="432"/>
      </w:pPr>
      <w:r>
        <w:t>Cons:</w:t>
      </w:r>
      <w:r w:rsidR="002177ED">
        <w:t xml:space="preserve"> For one thing, water is the natural enemy of most </w:t>
      </w:r>
      <w:proofErr w:type="spellStart"/>
      <w:proofErr w:type="gramStart"/>
      <w:r w:rsidR="002177ED">
        <w:t>electronics.This</w:t>
      </w:r>
      <w:proofErr w:type="spellEnd"/>
      <w:proofErr w:type="gramEnd"/>
      <w:r w:rsidR="002177ED">
        <w:t xml:space="preserve"> could lead to damage of components, data loss or downtime of your systems.</w:t>
      </w:r>
    </w:p>
    <w:p w14:paraId="3CA7F44A" w14:textId="77777777" w:rsidR="00DE12CF" w:rsidRDefault="00DE12CF" w:rsidP="0068661D">
      <w:pPr>
        <w:pStyle w:val="ListBullet"/>
        <w:numPr>
          <w:ilvl w:val="0"/>
          <w:numId w:val="0"/>
        </w:numPr>
        <w:ind w:left="432" w:hanging="432"/>
      </w:pPr>
    </w:p>
    <w:p w14:paraId="52E41E27" w14:textId="111393A4" w:rsidR="007C624D" w:rsidRDefault="007C624D" w:rsidP="007C624D">
      <w:pPr>
        <w:pStyle w:val="ListBullet"/>
        <w:numPr>
          <w:ilvl w:val="1"/>
          <w:numId w:val="3"/>
        </w:numPr>
      </w:pPr>
      <w:r>
        <w:t>B) Dry Chemical (</w:t>
      </w:r>
      <w:proofErr w:type="spellStart"/>
      <w:r>
        <w:t>ie</w:t>
      </w:r>
      <w:proofErr w:type="spellEnd"/>
      <w:r>
        <w:t xml:space="preserve"> bicarbonate)</w:t>
      </w:r>
    </w:p>
    <w:p w14:paraId="5D053D62" w14:textId="0DE94A1E" w:rsidR="00BE1646" w:rsidRDefault="00BE1646" w:rsidP="002177ED">
      <w:pPr>
        <w:pStyle w:val="ListBullet"/>
        <w:numPr>
          <w:ilvl w:val="0"/>
          <w:numId w:val="0"/>
        </w:numPr>
        <w:ind w:left="432" w:hanging="432"/>
      </w:pPr>
      <w:r>
        <w:t>Pros:</w:t>
      </w:r>
      <w:r w:rsidR="002177ED">
        <w:t xml:space="preserve"> Can extinguish fires in a time efficient </w:t>
      </w:r>
      <w:proofErr w:type="spellStart"/>
      <w:r w:rsidR="002177ED">
        <w:t>manor</w:t>
      </w:r>
      <w:proofErr w:type="spellEnd"/>
      <w:r w:rsidR="002177ED">
        <w:t>. Unlike water, this option (and those that follow) are less detrimental to electronics.</w:t>
      </w:r>
    </w:p>
    <w:p w14:paraId="2D10CDCA" w14:textId="45F60DB1" w:rsidR="00BE1646" w:rsidRDefault="00BE1646" w:rsidP="002177ED">
      <w:pPr>
        <w:pStyle w:val="ListBullet"/>
        <w:numPr>
          <w:ilvl w:val="0"/>
          <w:numId w:val="0"/>
        </w:numPr>
        <w:ind w:left="432" w:hanging="432"/>
      </w:pPr>
      <w:r>
        <w:t>Cons:</w:t>
      </w:r>
      <w:r w:rsidR="002177ED">
        <w:t xml:space="preserve"> Depending on the chemicals </w:t>
      </w:r>
      <w:proofErr w:type="spellStart"/>
      <w:proofErr w:type="gramStart"/>
      <w:r w:rsidR="002177ED">
        <w:t>their</w:t>
      </w:r>
      <w:proofErr w:type="spellEnd"/>
      <w:proofErr w:type="gramEnd"/>
      <w:r w:rsidR="002177ED">
        <w:t xml:space="preserve"> could be different cons. Some may leave residues on your </w:t>
      </w:r>
      <w:proofErr w:type="gramStart"/>
      <w:r w:rsidR="002177ED">
        <w:t>devices,</w:t>
      </w:r>
      <w:proofErr w:type="gramEnd"/>
      <w:r w:rsidR="002177ED">
        <w:t xml:space="preserve"> some could be corrosive or reactive to some of the different pieces and components. If the chemical is released </w:t>
      </w:r>
      <w:r w:rsidR="002177ED">
        <w:lastRenderedPageBreak/>
        <w:t xml:space="preserve">as a </w:t>
      </w:r>
      <w:proofErr w:type="gramStart"/>
      <w:r w:rsidR="002177ED">
        <w:t>powder</w:t>
      </w:r>
      <w:proofErr w:type="gramEnd"/>
      <w:r w:rsidR="002177ED">
        <w:t xml:space="preserve"> it could also get in and clog up cooling solutions and fans of running pieces as well.</w:t>
      </w:r>
    </w:p>
    <w:p w14:paraId="2D5A0EBE" w14:textId="77777777" w:rsidR="0068661D" w:rsidRDefault="0068661D" w:rsidP="0068661D">
      <w:pPr>
        <w:pStyle w:val="ListBullet"/>
        <w:numPr>
          <w:ilvl w:val="0"/>
          <w:numId w:val="0"/>
        </w:numPr>
        <w:ind w:left="432" w:hanging="432"/>
      </w:pPr>
    </w:p>
    <w:p w14:paraId="0A2B73B3" w14:textId="6D865A49" w:rsidR="007C624D" w:rsidRDefault="007C624D" w:rsidP="007C624D">
      <w:pPr>
        <w:pStyle w:val="ListBullet"/>
        <w:numPr>
          <w:ilvl w:val="1"/>
          <w:numId w:val="3"/>
        </w:numPr>
      </w:pPr>
      <w:r>
        <w:t>C) Halon</w:t>
      </w:r>
    </w:p>
    <w:p w14:paraId="70F07F47" w14:textId="22D5F451" w:rsidR="00BE1646" w:rsidRDefault="00BE1646" w:rsidP="002177ED">
      <w:pPr>
        <w:pStyle w:val="ListBullet"/>
        <w:numPr>
          <w:ilvl w:val="0"/>
          <w:numId w:val="0"/>
        </w:numPr>
        <w:ind w:left="432" w:hanging="432"/>
      </w:pPr>
      <w:r>
        <w:t>Pros:</w:t>
      </w:r>
      <w:r w:rsidR="002177ED">
        <w:t xml:space="preserve"> Great fire suppressant while keeping devices safe</w:t>
      </w:r>
      <w:r w:rsidR="00CB7B4B">
        <w:t xml:space="preserve"> and unlike the chemicals it doesn’t leave residues or cause corrosion.</w:t>
      </w:r>
    </w:p>
    <w:p w14:paraId="554FC0A0" w14:textId="4FCE45A6" w:rsidR="00BE1646" w:rsidRDefault="00BE1646" w:rsidP="002177ED">
      <w:pPr>
        <w:pStyle w:val="ListBullet"/>
        <w:numPr>
          <w:ilvl w:val="0"/>
          <w:numId w:val="0"/>
        </w:numPr>
        <w:ind w:left="432" w:hanging="432"/>
      </w:pPr>
      <w:r>
        <w:t>Cons:</w:t>
      </w:r>
      <w:r w:rsidR="00CB7B4B">
        <w:t xml:space="preserve"> This gas is bad for the environment as well as difficult to produce due to bans in some countries because of the environmental effects. This leads to Halon being a more expensive option and with the costs to maintain and recharge keeps those costs monthly or so.</w:t>
      </w:r>
    </w:p>
    <w:p w14:paraId="2411A759" w14:textId="77777777" w:rsidR="0068661D" w:rsidRDefault="0068661D" w:rsidP="0068661D">
      <w:pPr>
        <w:pStyle w:val="ListBullet"/>
        <w:numPr>
          <w:ilvl w:val="0"/>
          <w:numId w:val="0"/>
        </w:numPr>
      </w:pPr>
    </w:p>
    <w:p w14:paraId="552A27CC" w14:textId="4941D769" w:rsidR="007C624D" w:rsidRDefault="007C624D" w:rsidP="007C624D">
      <w:pPr>
        <w:pStyle w:val="ListBullet"/>
        <w:numPr>
          <w:ilvl w:val="1"/>
          <w:numId w:val="3"/>
        </w:numPr>
      </w:pPr>
      <w:r>
        <w:t>D) Argon</w:t>
      </w:r>
    </w:p>
    <w:p w14:paraId="4C1E0EB0" w14:textId="02C16E9E" w:rsidR="00BE1646" w:rsidRDefault="00BE1646" w:rsidP="002177ED">
      <w:pPr>
        <w:pStyle w:val="ListBullet"/>
        <w:numPr>
          <w:ilvl w:val="0"/>
          <w:numId w:val="0"/>
        </w:numPr>
        <w:ind w:left="432" w:hanging="432"/>
      </w:pPr>
      <w:r>
        <w:t>Pros:</w:t>
      </w:r>
      <w:r w:rsidR="00CB7B4B">
        <w:t xml:space="preserve"> Like Halon but environmentally friendlier. Still avoids residues and corrosion. Displaces oxygen so fire cannot breathe.</w:t>
      </w:r>
    </w:p>
    <w:p w14:paraId="39D90C13" w14:textId="0B59853A" w:rsidR="0068661D" w:rsidRDefault="00BE1646" w:rsidP="002177ED">
      <w:pPr>
        <w:pStyle w:val="ListBullet"/>
        <w:numPr>
          <w:ilvl w:val="0"/>
          <w:numId w:val="0"/>
        </w:numPr>
        <w:ind w:left="432" w:hanging="432"/>
      </w:pPr>
      <w:r>
        <w:t>Cons:</w:t>
      </w:r>
      <w:r w:rsidR="00CB7B4B">
        <w:t xml:space="preserve"> This is also very expensive for starting and maintenance. Also not widely available so difficult to get and maintain as well.</w:t>
      </w:r>
    </w:p>
    <w:p w14:paraId="5C5BB4F5" w14:textId="77777777" w:rsidR="00CB7B4B" w:rsidRDefault="00CB7B4B" w:rsidP="002177ED">
      <w:pPr>
        <w:pStyle w:val="ListBullet"/>
        <w:numPr>
          <w:ilvl w:val="0"/>
          <w:numId w:val="0"/>
        </w:numPr>
        <w:ind w:left="432" w:hanging="432"/>
      </w:pPr>
    </w:p>
    <w:p w14:paraId="5EC5ADDC" w14:textId="33D17B5E" w:rsidR="00CB7B4B" w:rsidRDefault="00CB7B4B" w:rsidP="002177ED">
      <w:pPr>
        <w:pStyle w:val="ListBullet"/>
        <w:numPr>
          <w:ilvl w:val="0"/>
          <w:numId w:val="0"/>
        </w:numPr>
        <w:ind w:left="432" w:hanging="432"/>
      </w:pPr>
      <w:r>
        <w:t>Fun fact: the school used to use a freon system in their server room/data center</w:t>
      </w:r>
      <w:r w:rsidR="00DE12CF">
        <w:t>.</w:t>
      </w:r>
    </w:p>
    <w:p w14:paraId="502F26EC" w14:textId="4E01EEA2" w:rsidR="00CB7B4B" w:rsidRDefault="00CB7B4B" w:rsidP="002177ED">
      <w:pPr>
        <w:pStyle w:val="ListBullet"/>
        <w:numPr>
          <w:ilvl w:val="0"/>
          <w:numId w:val="0"/>
        </w:numPr>
        <w:ind w:left="432" w:hanging="432"/>
      </w:pPr>
      <w:r>
        <w:t>Pros: Effective at suppressing fires and non-conductive so safe to use with technology.</w:t>
      </w:r>
    </w:p>
    <w:p w14:paraId="29243362" w14:textId="307422D1" w:rsidR="00CB7B4B" w:rsidRDefault="00CB7B4B" w:rsidP="002177ED">
      <w:pPr>
        <w:pStyle w:val="ListBullet"/>
        <w:numPr>
          <w:ilvl w:val="0"/>
          <w:numId w:val="0"/>
        </w:numPr>
        <w:ind w:left="432" w:hanging="432"/>
      </w:pPr>
      <w:r>
        <w:t>Cons: In the same way as Halon, freon is bad for the ozone and therefore the environment. Again, like Halon, it is banned in some countries and therefore difficult to get. It is also bad for people and so if it goes off, need to get it cleaned up (bad for skin and lungs).</w:t>
      </w:r>
    </w:p>
    <w:p w14:paraId="02C0CF30" w14:textId="77777777" w:rsidR="0068661D" w:rsidRDefault="0068661D" w:rsidP="0068661D">
      <w:pPr>
        <w:pStyle w:val="ListBullet"/>
        <w:numPr>
          <w:ilvl w:val="0"/>
          <w:numId w:val="0"/>
        </w:numPr>
        <w:ind w:left="432" w:hanging="432"/>
      </w:pPr>
    </w:p>
    <w:p w14:paraId="172B3ED7" w14:textId="3BC09C38" w:rsidR="007C624D" w:rsidRPr="007D4181" w:rsidRDefault="007C624D" w:rsidP="007C624D">
      <w:pPr>
        <w:pStyle w:val="ListBullet"/>
      </w:pPr>
      <w:r>
        <w:t xml:space="preserve">Q6 </w:t>
      </w:r>
      <w:r>
        <w:rPr>
          <w:b/>
          <w:bCs/>
        </w:rPr>
        <w:t>6.5 from book (</w:t>
      </w:r>
      <w:r w:rsidR="007D4181">
        <w:rPr>
          <w:b/>
          <w:bCs/>
        </w:rPr>
        <w:t>Consider following, what type of Malware is this)</w:t>
      </w:r>
    </w:p>
    <w:p w14:paraId="18DEF056" w14:textId="7F605608" w:rsidR="007D4181" w:rsidRDefault="002177ED" w:rsidP="007D4181">
      <w:pPr>
        <w:pStyle w:val="ListBullet"/>
        <w:numPr>
          <w:ilvl w:val="1"/>
          <w:numId w:val="3"/>
        </w:numPr>
      </w:pPr>
      <w:r>
        <w:t xml:space="preserve">This first code segment that </w:t>
      </w:r>
      <w:proofErr w:type="spellStart"/>
      <w:r>
        <w:t>crashs</w:t>
      </w:r>
      <w:proofErr w:type="spellEnd"/>
      <w:r>
        <w:t xml:space="preserve"> a computer any Friday the 13</w:t>
      </w:r>
      <w:r w:rsidRPr="002177ED">
        <w:rPr>
          <w:vertAlign w:val="superscript"/>
        </w:rPr>
        <w:t>th</w:t>
      </w:r>
      <w:r>
        <w:t xml:space="preserve"> (fun fact: Friday the 13</w:t>
      </w:r>
      <w:r w:rsidRPr="002177ED">
        <w:rPr>
          <w:vertAlign w:val="superscript"/>
        </w:rPr>
        <w:t>th</w:t>
      </w:r>
      <w:r>
        <w:t xml:space="preserve"> only happens once every 200 </w:t>
      </w:r>
      <w:proofErr w:type="spellStart"/>
      <w:r>
        <w:t>ish</w:t>
      </w:r>
      <w:proofErr w:type="spellEnd"/>
      <w:r>
        <w:t xml:space="preserve"> </w:t>
      </w:r>
      <w:r>
        <w:lastRenderedPageBreak/>
        <w:t>days) would be a time or logic bomb. Time or Logic bombs wait for a specific time or circumstance to occur and then execute themselves.</w:t>
      </w:r>
    </w:p>
    <w:p w14:paraId="0DBB98BC" w14:textId="77777777" w:rsidR="00DE12CF" w:rsidRDefault="00DE12CF" w:rsidP="00DE12CF">
      <w:pPr>
        <w:pStyle w:val="ListBullet"/>
        <w:numPr>
          <w:ilvl w:val="0"/>
          <w:numId w:val="0"/>
        </w:numPr>
        <w:ind w:left="1080"/>
      </w:pPr>
    </w:p>
    <w:p w14:paraId="191E8A7B" w14:textId="7A76D92D" w:rsidR="007C624D" w:rsidRPr="002177ED" w:rsidRDefault="007C624D" w:rsidP="007D4181">
      <w:pPr>
        <w:pStyle w:val="ListBullet"/>
      </w:pPr>
      <w:r>
        <w:t>Q7</w:t>
      </w:r>
      <w:r w:rsidR="007D4181">
        <w:t xml:space="preserve"> </w:t>
      </w:r>
      <w:r w:rsidR="007D4181">
        <w:rPr>
          <w:b/>
          <w:bCs/>
        </w:rPr>
        <w:t>6.6 from book (Consider following, what type of Malware is this)</w:t>
      </w:r>
    </w:p>
    <w:p w14:paraId="42CCC36F" w14:textId="14752D52" w:rsidR="002177ED" w:rsidRDefault="002177ED" w:rsidP="002177ED">
      <w:pPr>
        <w:pStyle w:val="ListBullet"/>
        <w:numPr>
          <w:ilvl w:val="1"/>
          <w:numId w:val="3"/>
        </w:numPr>
      </w:pPr>
      <w:r>
        <w:t>This code that allows the let hacker login for just using that username looks like a backdoor into a login system. This could be added by a malicious person on a system no matter what.</w:t>
      </w:r>
    </w:p>
    <w:p w14:paraId="409A63A9" w14:textId="77777777" w:rsidR="00DE12CF" w:rsidRDefault="00DE12CF" w:rsidP="00DE12CF">
      <w:pPr>
        <w:pStyle w:val="ListBullet"/>
        <w:numPr>
          <w:ilvl w:val="0"/>
          <w:numId w:val="0"/>
        </w:numPr>
        <w:ind w:left="1440"/>
      </w:pPr>
    </w:p>
    <w:p w14:paraId="6E805FDD" w14:textId="1BF9081A" w:rsidR="002177ED" w:rsidRDefault="007C624D" w:rsidP="0032772A">
      <w:pPr>
        <w:pStyle w:val="ListBullet"/>
      </w:pPr>
      <w:r>
        <w:t>Q8</w:t>
      </w:r>
      <w:r w:rsidR="007D4181">
        <w:t xml:space="preserve"> </w:t>
      </w:r>
      <w:r w:rsidR="007D4181">
        <w:rPr>
          <w:b/>
          <w:bCs/>
        </w:rPr>
        <w:t>6.7 from the book (Given scenario, answer questions)</w:t>
      </w:r>
    </w:p>
    <w:p w14:paraId="31420361" w14:textId="69A6740B" w:rsidR="0032772A" w:rsidRDefault="0032772A" w:rsidP="0032772A">
      <w:pPr>
        <w:pStyle w:val="ListBullet"/>
        <w:numPr>
          <w:ilvl w:val="1"/>
          <w:numId w:val="3"/>
        </w:numPr>
      </w:pPr>
      <w:r>
        <w:t>Threats</w:t>
      </w:r>
    </w:p>
    <w:p w14:paraId="123497B6" w14:textId="6E58633A" w:rsidR="0032772A" w:rsidRDefault="0032772A" w:rsidP="0032772A">
      <w:pPr>
        <w:pStyle w:val="ListBullet"/>
        <w:numPr>
          <w:ilvl w:val="0"/>
          <w:numId w:val="0"/>
        </w:numPr>
        <w:ind w:left="432" w:hanging="432"/>
      </w:pPr>
      <w:r>
        <w:t>If the device were to have a virus or script on it, then it could run and cause any number of problems depending on what the virus was designed for. Also, if the USB had a document on it that you foolishly opened then on opening or executing, many viruses could spread that way.</w:t>
      </w:r>
    </w:p>
    <w:p w14:paraId="7B778534" w14:textId="50781AE5" w:rsidR="0032772A" w:rsidRDefault="0032772A" w:rsidP="0032772A">
      <w:pPr>
        <w:pStyle w:val="ListBullet"/>
        <w:numPr>
          <w:ilvl w:val="1"/>
          <w:numId w:val="3"/>
        </w:numPr>
      </w:pPr>
      <w:r>
        <w:t>Malware propagation</w:t>
      </w:r>
    </w:p>
    <w:p w14:paraId="67320B6C" w14:textId="5B72C6FF" w:rsidR="0032772A" w:rsidRDefault="00192E23" w:rsidP="0032772A">
      <w:pPr>
        <w:pStyle w:val="ListBullet"/>
        <w:numPr>
          <w:ilvl w:val="0"/>
          <w:numId w:val="0"/>
        </w:numPr>
        <w:ind w:left="432" w:hanging="432"/>
      </w:pPr>
      <w:r>
        <w:t>If your computer is set up for auto play, then a malicious script could execute and infect. Also, as discussed above, if there was a document you were to open then opening it would activate such a virus helping it to spread.</w:t>
      </w:r>
    </w:p>
    <w:p w14:paraId="3868F7F7" w14:textId="6757C767" w:rsidR="0032772A" w:rsidRDefault="0032772A" w:rsidP="0032772A">
      <w:pPr>
        <w:pStyle w:val="ListBullet"/>
        <w:numPr>
          <w:ilvl w:val="1"/>
          <w:numId w:val="3"/>
        </w:numPr>
      </w:pPr>
      <w:r>
        <w:t>Avoidance</w:t>
      </w:r>
    </w:p>
    <w:p w14:paraId="5465BF58" w14:textId="13FF2669" w:rsidR="00192E23" w:rsidRDefault="00192E23" w:rsidP="00192E23">
      <w:pPr>
        <w:pStyle w:val="ListBullet"/>
        <w:numPr>
          <w:ilvl w:val="0"/>
          <w:numId w:val="0"/>
        </w:numPr>
        <w:ind w:left="432" w:hanging="432"/>
      </w:pPr>
      <w:r>
        <w:t>DON’T PLUG IN RANDOM USBs. Best practice.</w:t>
      </w:r>
    </w:p>
    <w:p w14:paraId="19F6C732" w14:textId="787295E0" w:rsidR="00192E23" w:rsidRDefault="00192E23" w:rsidP="00192E23">
      <w:pPr>
        <w:pStyle w:val="ListBullet"/>
        <w:numPr>
          <w:ilvl w:val="0"/>
          <w:numId w:val="0"/>
        </w:numPr>
        <w:ind w:left="432" w:hanging="432"/>
      </w:pPr>
      <w:r>
        <w:t xml:space="preserve">If you were curious, you could get a spare computer and disconnect it from the network and plug it into a test computer to look at the device or scan it for viruses or the like. </w:t>
      </w:r>
    </w:p>
    <w:p w14:paraId="3A5D7FFF" w14:textId="08C04453" w:rsidR="00192E23" w:rsidRDefault="00192E23" w:rsidP="00192E23">
      <w:pPr>
        <w:pStyle w:val="ListBullet"/>
        <w:numPr>
          <w:ilvl w:val="0"/>
          <w:numId w:val="0"/>
        </w:numPr>
        <w:ind w:left="432" w:hanging="432"/>
      </w:pPr>
      <w:r>
        <w:t>Another way it to make sure that auto play is not turned on so if you do goof and plug the USB into your computer then nothing would run and you could scan the device in a less secure manor.</w:t>
      </w:r>
    </w:p>
    <w:p w14:paraId="27358BBE" w14:textId="0F1C44DB" w:rsidR="0016118B" w:rsidRDefault="0016118B">
      <w:pPr>
        <w:pStyle w:val="Heading2"/>
      </w:pPr>
    </w:p>
    <w:sectPr w:rsidR="0016118B">
      <w:footerReference w:type="default" r:id="rId10"/>
      <w:pgSz w:w="12240" w:h="15840"/>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47FD08" w14:textId="77777777" w:rsidR="008618E8" w:rsidRDefault="008618E8">
      <w:r>
        <w:separator/>
      </w:r>
    </w:p>
    <w:p w14:paraId="44C2FA3E" w14:textId="77777777" w:rsidR="008618E8" w:rsidRDefault="008618E8"/>
  </w:endnote>
  <w:endnote w:type="continuationSeparator" w:id="0">
    <w:p w14:paraId="2F575448" w14:textId="77777777" w:rsidR="008618E8" w:rsidRDefault="008618E8">
      <w:r>
        <w:continuationSeparator/>
      </w:r>
    </w:p>
    <w:p w14:paraId="44490C7F" w14:textId="77777777" w:rsidR="008618E8" w:rsidRDefault="008618E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0699706"/>
      <w:docPartObj>
        <w:docPartGallery w:val="Page Numbers (Bottom of Page)"/>
        <w:docPartUnique/>
      </w:docPartObj>
    </w:sdtPr>
    <w:sdtEndPr>
      <w:rPr>
        <w:noProof/>
      </w:rPr>
    </w:sdtEndPr>
    <w:sdtContent>
      <w:p w14:paraId="30D80505" w14:textId="77777777" w:rsidR="0016118B" w:rsidRDefault="00000000">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61CC98" w14:textId="77777777" w:rsidR="008618E8" w:rsidRDefault="008618E8">
      <w:r>
        <w:separator/>
      </w:r>
    </w:p>
    <w:p w14:paraId="6DF29844" w14:textId="77777777" w:rsidR="008618E8" w:rsidRDefault="008618E8"/>
  </w:footnote>
  <w:footnote w:type="continuationSeparator" w:id="0">
    <w:p w14:paraId="3722F869" w14:textId="77777777" w:rsidR="008618E8" w:rsidRDefault="008618E8">
      <w:r>
        <w:continuationSeparator/>
      </w:r>
    </w:p>
    <w:p w14:paraId="53A0B134" w14:textId="77777777" w:rsidR="008618E8" w:rsidRDefault="008618E8"/>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1682D62C"/>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20906CDF"/>
    <w:multiLevelType w:val="hybridMultilevel"/>
    <w:tmpl w:val="9E244A1C"/>
    <w:lvl w:ilvl="0" w:tplc="A78AD9E8">
      <w:start w:val="1"/>
      <w:numFmt w:val="bullet"/>
      <w:pStyle w:val="ListBullet"/>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8AB4355"/>
    <w:multiLevelType w:val="hybridMultilevel"/>
    <w:tmpl w:val="0B203272"/>
    <w:lvl w:ilvl="0" w:tplc="CE0E85FE">
      <w:start w:val="1"/>
      <w:numFmt w:val="decimal"/>
      <w:pStyle w:val="ListNumber"/>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921647286">
    <w:abstractNumId w:val="1"/>
  </w:num>
  <w:num w:numId="2" w16cid:durableId="1749114868">
    <w:abstractNumId w:val="0"/>
  </w:num>
  <w:num w:numId="3" w16cid:durableId="421800707">
    <w:abstractNumId w:val="2"/>
  </w:num>
  <w:num w:numId="4" w16cid:durableId="2729090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24D"/>
    <w:rsid w:val="0016118B"/>
    <w:rsid w:val="00192E23"/>
    <w:rsid w:val="002177ED"/>
    <w:rsid w:val="0032772A"/>
    <w:rsid w:val="00425A9A"/>
    <w:rsid w:val="00521839"/>
    <w:rsid w:val="0068661D"/>
    <w:rsid w:val="007A01AF"/>
    <w:rsid w:val="007C624D"/>
    <w:rsid w:val="007D4181"/>
    <w:rsid w:val="008618E8"/>
    <w:rsid w:val="00885194"/>
    <w:rsid w:val="008C4857"/>
    <w:rsid w:val="00B657CE"/>
    <w:rsid w:val="00BE1646"/>
    <w:rsid w:val="00CB7B4B"/>
    <w:rsid w:val="00DE12CF"/>
    <w:rsid w:val="00F776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91472B"/>
  <w15:chartTrackingRefBased/>
  <w15:docId w15:val="{6FF81461-702A-4C4F-9BE5-55104D638B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595959" w:themeColor="text1" w:themeTint="A6"/>
        <w:sz w:val="30"/>
        <w:szCs w:val="30"/>
        <w:lang w:val="en-US" w:eastAsia="ja-JP" w:bidi="ar-SA"/>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Heading2">
    <w:name w:val="heading 2"/>
    <w:basedOn w:val="Normal"/>
    <w:next w:val="Normal"/>
    <w:link w:val="Heading2Ch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Heading3">
    <w:name w:val="heading 3"/>
    <w:basedOn w:val="Normal"/>
    <w:next w:val="Normal"/>
    <w:link w:val="Heading3Char"/>
    <w:uiPriority w:val="9"/>
    <w:semiHidden/>
    <w:unhideWhenUsed/>
    <w:qFormat/>
    <w:pPr>
      <w:keepNext/>
      <w:keepLines/>
      <w:spacing w:before="460"/>
      <w:outlineLvl w:val="2"/>
    </w:pPr>
    <w:rPr>
      <w:rFonts w:asciiTheme="majorHAnsi" w:eastAsiaTheme="majorEastAsia" w:hAnsiTheme="majorHAnsi" w:cstheme="majorBidi"/>
      <w:sz w:val="40"/>
      <w:szCs w:val="24"/>
    </w:rPr>
  </w:style>
  <w:style w:type="paragraph" w:styleId="Heading4">
    <w:name w:val="heading 4"/>
    <w:basedOn w:val="Normal"/>
    <w:next w:val="Normal"/>
    <w:link w:val="Heading4Ch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Heading5">
    <w:name w:val="heading 5"/>
    <w:basedOn w:val="Normal"/>
    <w:next w:val="Normal"/>
    <w:link w:val="Heading5Ch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Heading6">
    <w:name w:val="heading 6"/>
    <w:basedOn w:val="Normal"/>
    <w:next w:val="Normal"/>
    <w:link w:val="Heading6Ch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Heading7">
    <w:name w:val="heading 7"/>
    <w:basedOn w:val="Normal"/>
    <w:next w:val="Normal"/>
    <w:link w:val="Heading7Ch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Heading8">
    <w:name w:val="heading 8"/>
    <w:basedOn w:val="Normal"/>
    <w:next w:val="Normal"/>
    <w:link w:val="Heading8Ch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Heading9">
    <w:name w:val="heading 9"/>
    <w:basedOn w:val="Normal"/>
    <w:next w:val="Normal"/>
    <w:link w:val="Heading9Ch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
    <w:qFormat/>
    <w:pPr>
      <w:numPr>
        <w:numId w:val="3"/>
      </w:numPr>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731C3F" w:themeColor="accent1"/>
      <w:sz w:val="40"/>
      <w:szCs w:val="32"/>
    </w:rPr>
  </w:style>
  <w:style w:type="paragraph" w:styleId="ListNumber">
    <w:name w:val="List Number"/>
    <w:basedOn w:val="Normal"/>
    <w:uiPriority w:val="9"/>
    <w:qFormat/>
    <w:pPr>
      <w:numPr>
        <w:numId w:val="4"/>
      </w:numPr>
    </w:p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character" w:styleId="PlaceholderText">
    <w:name w:val="Placeholder Text"/>
    <w:basedOn w:val="DefaultParagraphFont"/>
    <w:uiPriority w:val="99"/>
    <w:semiHidden/>
    <w:rPr>
      <w:color w:val="808080"/>
    </w:rPr>
  </w:style>
  <w:style w:type="paragraph" w:styleId="Title">
    <w:name w:val="Title"/>
    <w:basedOn w:val="Normal"/>
    <w:link w:val="TitleCh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262626" w:themeColor="text1" w:themeTint="D9"/>
      <w:kern w:val="28"/>
      <w:sz w:val="66"/>
      <w:szCs w:val="56"/>
    </w:rPr>
  </w:style>
  <w:style w:type="paragraph" w:styleId="Subtitle">
    <w:name w:val="Subtitle"/>
    <w:basedOn w:val="Normal"/>
    <w:link w:val="SubtitleChar"/>
    <w:uiPriority w:val="11"/>
    <w:semiHidden/>
    <w:unhideWhenUsed/>
    <w:qFormat/>
    <w:pPr>
      <w:numPr>
        <w:ilvl w:val="1"/>
      </w:numPr>
      <w:spacing w:after="520"/>
      <w:contextualSpacing/>
    </w:pPr>
    <w:rPr>
      <w:rFonts w:eastAsiaTheme="minorEastAsia"/>
      <w:caps/>
      <w:sz w:val="40"/>
    </w:rPr>
  </w:style>
  <w:style w:type="character" w:customStyle="1" w:styleId="SubtitleChar">
    <w:name w:val="Subtitle Char"/>
    <w:basedOn w:val="DefaultParagraphFont"/>
    <w:link w:val="Subtitle"/>
    <w:uiPriority w:val="11"/>
    <w:semiHidden/>
    <w:rPr>
      <w:rFonts w:eastAsiaTheme="minorEastAsia"/>
      <w:caps/>
      <w:sz w:val="40"/>
    </w:rPr>
  </w:style>
  <w:style w:type="character" w:styleId="IntenseReference">
    <w:name w:val="Intense Reference"/>
    <w:basedOn w:val="DefaultParagraphFont"/>
    <w:uiPriority w:val="32"/>
    <w:semiHidden/>
    <w:unhideWhenUsed/>
    <w:qFormat/>
    <w:rPr>
      <w:b/>
      <w:bCs/>
      <w:caps/>
      <w:smallCaps w:val="0"/>
      <w:color w:val="262626" w:themeColor="text1" w:themeTint="D9"/>
      <w:spacing w:val="0"/>
    </w:rPr>
  </w:style>
  <w:style w:type="character" w:styleId="BookTitle">
    <w:name w:val="Book Title"/>
    <w:basedOn w:val="DefaultParagraphFont"/>
    <w:uiPriority w:val="33"/>
    <w:semiHidden/>
    <w:unhideWhenUsed/>
    <w:rPr>
      <w:b w:val="0"/>
      <w:bCs/>
      <w:i w:val="0"/>
      <w:iCs/>
      <w:spacing w:val="0"/>
      <w:u w:val="single"/>
    </w:rPr>
  </w:style>
  <w:style w:type="character" w:customStyle="1" w:styleId="Heading2Char">
    <w:name w:val="Heading 2 Char"/>
    <w:basedOn w:val="DefaultParagraphFont"/>
    <w:link w:val="Heading2"/>
    <w:uiPriority w:val="9"/>
    <w:rPr>
      <w:rFonts w:asciiTheme="majorHAnsi" w:eastAsiaTheme="majorEastAsia" w:hAnsiTheme="majorHAnsi" w:cstheme="majorBidi"/>
      <w:b/>
      <w:color w:val="7F7F7F" w:themeColor="text1" w:themeTint="80"/>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sz w:val="40"/>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z w:val="4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62626" w:themeColor="text1" w:themeTint="D9"/>
      <w:sz w:val="34"/>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color w:val="262626" w:themeColor="text1" w:themeTint="D9"/>
      <w:sz w:val="3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sz w:val="3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sz w:val="3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262626" w:themeColor="text1" w:themeTint="D9"/>
      <w:szCs w:val="21"/>
    </w:rPr>
  </w:style>
  <w:style w:type="character" w:styleId="SubtleEmphasis">
    <w:name w:val="Subtle Emphasis"/>
    <w:basedOn w:val="DefaultParagraphFont"/>
    <w:uiPriority w:val="19"/>
    <w:semiHidden/>
    <w:unhideWhenUsed/>
    <w:qFormat/>
    <w:rPr>
      <w:i/>
      <w:iCs/>
      <w:color w:val="404040" w:themeColor="text1" w:themeTint="BF"/>
    </w:rPr>
  </w:style>
  <w:style w:type="character" w:styleId="Emphasis">
    <w:name w:val="Emphasis"/>
    <w:basedOn w:val="DefaultParagraphFont"/>
    <w:uiPriority w:val="20"/>
    <w:semiHidden/>
    <w:unhideWhenUsed/>
    <w:qFormat/>
    <w:rPr>
      <w:b/>
      <w:iCs/>
      <w:color w:val="262626" w:themeColor="text1" w:themeTint="D9"/>
    </w:rPr>
  </w:style>
  <w:style w:type="character" w:styleId="IntenseEmphasis">
    <w:name w:val="Intense Emphasis"/>
    <w:basedOn w:val="DefaultParagraphFont"/>
    <w:uiPriority w:val="21"/>
    <w:semiHidden/>
    <w:unhideWhenUsed/>
    <w:qFormat/>
    <w:rPr>
      <w:b/>
      <w:i/>
      <w:iCs/>
      <w:color w:val="262626" w:themeColor="text1" w:themeTint="D9"/>
    </w:rPr>
  </w:style>
  <w:style w:type="character" w:styleId="Strong">
    <w:name w:val="Strong"/>
    <w:basedOn w:val="DefaultParagraphFont"/>
    <w:uiPriority w:val="22"/>
    <w:semiHidden/>
    <w:unhideWhenUsed/>
    <w:qFormat/>
    <w:rPr>
      <w:b/>
      <w:bCs/>
    </w:rPr>
  </w:style>
  <w:style w:type="paragraph" w:styleId="Quote">
    <w:name w:val="Quote"/>
    <w:basedOn w:val="Normal"/>
    <w:next w:val="Normal"/>
    <w:link w:val="QuoteChar"/>
    <w:uiPriority w:val="29"/>
    <w:semiHidden/>
    <w:unhideWhenUsed/>
    <w:qFormat/>
    <w:pPr>
      <w:spacing w:before="240"/>
    </w:pPr>
    <w:rPr>
      <w:i/>
      <w:iCs/>
      <w:sz w:val="36"/>
    </w:rPr>
  </w:style>
  <w:style w:type="character" w:customStyle="1" w:styleId="QuoteChar">
    <w:name w:val="Quote Char"/>
    <w:basedOn w:val="DefaultParagraphFont"/>
    <w:link w:val="Quote"/>
    <w:uiPriority w:val="29"/>
    <w:semiHidden/>
    <w:rPr>
      <w:i/>
      <w:iCs/>
      <w:sz w:val="36"/>
    </w:rPr>
  </w:style>
  <w:style w:type="paragraph" w:styleId="IntenseQuote">
    <w:name w:val="Intense Quote"/>
    <w:basedOn w:val="Normal"/>
    <w:next w:val="Normal"/>
    <w:link w:val="IntenseQuoteChar"/>
    <w:uiPriority w:val="30"/>
    <w:semiHidden/>
    <w:unhideWhenUsed/>
    <w:qFormat/>
    <w:pPr>
      <w:spacing w:before="240"/>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SubtleReference">
    <w:name w:val="Subtle Reference"/>
    <w:basedOn w:val="DefaultParagraphFont"/>
    <w:uiPriority w:val="31"/>
    <w:semiHidden/>
    <w:unhideWhenUsed/>
    <w:qFormat/>
    <w:rPr>
      <w:caps/>
      <w:smallCaps w:val="0"/>
      <w:color w:val="262626" w:themeColor="text1" w:themeTint="D9"/>
    </w:rPr>
  </w:style>
  <w:style w:type="paragraph" w:styleId="Caption">
    <w:name w:val="caption"/>
    <w:basedOn w:val="Normal"/>
    <w:next w:val="Normal"/>
    <w:uiPriority w:val="35"/>
    <w:semiHidden/>
    <w:unhideWhenUsed/>
    <w:qFormat/>
    <w:pPr>
      <w:spacing w:after="200" w:line="240" w:lineRule="auto"/>
    </w:pPr>
    <w:rPr>
      <w:i/>
      <w:iCs/>
      <w:sz w:val="24"/>
      <w:szCs w:val="18"/>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unhideWhenUsed/>
    <w:rPr>
      <w:color w:val="731C3F" w:themeColor="hyperlink"/>
      <w:u w:val="single"/>
    </w:rPr>
  </w:style>
  <w:style w:type="paragraph" w:styleId="ListParagraph">
    <w:name w:val="List Paragraph"/>
    <w:basedOn w:val="Normal"/>
    <w:uiPriority w:val="34"/>
    <w:semiHidden/>
    <w:unhideWhenUsed/>
    <w:qFormat/>
    <w:rsid w:val="008C4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oah/Library/Containers/com.microsoft.Word/Data/Library/Application%20Support/Microsoft/Office/16.0/DTS/en-US%7bB13A45B2-84AA-BF49-829D-99AE069E7933%7d/%7bB61403F4-810B-4A4E-AA75-72E090E58113%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{B61403F4-810B-4A4E-AA75-72E090E58113}tf10002086.dotx</Template>
  <TotalTime>85</TotalTime>
  <Pages>6</Pages>
  <Words>1668</Words>
  <Characters>9513</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holt</dc:creator>
  <cp:keywords/>
  <dc:description/>
  <cp:lastModifiedBy>Noah Holt</cp:lastModifiedBy>
  <cp:revision>4</cp:revision>
  <dcterms:created xsi:type="dcterms:W3CDTF">2024-02-27T18:38:00Z</dcterms:created>
  <dcterms:modified xsi:type="dcterms:W3CDTF">2024-03-03T21:30:00Z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TF10002051</vt:lpwstr>
  </property>
</Properties>
</file>